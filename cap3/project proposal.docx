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ED43" w14:textId="77777777" w:rsidR="002A7280" w:rsidRDefault="002A7280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40F8C5DA" w14:textId="77777777" w:rsidR="002A7280" w:rsidRDefault="002A7280" w:rsidP="00C6554A">
      <w:pPr>
        <w:pStyle w:val="Photo"/>
        <w:rPr>
          <w:noProof/>
        </w:rPr>
      </w:pPr>
    </w:p>
    <w:p w14:paraId="63868F89" w14:textId="77777777" w:rsidR="002A7280" w:rsidRDefault="002A7280" w:rsidP="00C6554A">
      <w:pPr>
        <w:pStyle w:val="Photo"/>
        <w:rPr>
          <w:noProof/>
        </w:rPr>
      </w:pPr>
    </w:p>
    <w:p w14:paraId="1A92B770" w14:textId="77777777" w:rsidR="002A7280" w:rsidRDefault="002A7280" w:rsidP="00C6554A">
      <w:pPr>
        <w:pStyle w:val="Photo"/>
        <w:rPr>
          <w:noProof/>
        </w:rPr>
      </w:pPr>
    </w:p>
    <w:p w14:paraId="0E4CA31D" w14:textId="77777777" w:rsidR="002A7280" w:rsidRDefault="002A7280" w:rsidP="00C6554A">
      <w:pPr>
        <w:pStyle w:val="Photo"/>
        <w:rPr>
          <w:noProof/>
        </w:rPr>
      </w:pPr>
    </w:p>
    <w:p w14:paraId="61C65010" w14:textId="77777777" w:rsidR="002A7280" w:rsidRDefault="002A7280" w:rsidP="00C6554A">
      <w:pPr>
        <w:pStyle w:val="Photo"/>
        <w:rPr>
          <w:noProof/>
        </w:rPr>
      </w:pPr>
    </w:p>
    <w:p w14:paraId="15B6B2D4" w14:textId="77777777" w:rsidR="002A7280" w:rsidRDefault="002A7280" w:rsidP="00C6554A">
      <w:pPr>
        <w:pStyle w:val="Photo"/>
        <w:rPr>
          <w:noProof/>
        </w:rPr>
      </w:pPr>
    </w:p>
    <w:p w14:paraId="01DF7E32" w14:textId="0FFA7066" w:rsidR="00C6554A" w:rsidRPr="008B5277" w:rsidRDefault="002A7280" w:rsidP="00C6554A">
      <w:pPr>
        <w:pStyle w:val="Photo"/>
      </w:pPr>
      <w:r w:rsidRPr="002A7280">
        <w:rPr>
          <w:noProof/>
        </w:rPr>
        <w:drawing>
          <wp:inline distT="0" distB="0" distL="0" distR="0" wp14:anchorId="6A77E4CB" wp14:editId="14913DB4">
            <wp:extent cx="4244708" cy="2293819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0352A78" w14:textId="77777777" w:rsidR="002A7280" w:rsidRDefault="002A7280" w:rsidP="00C6554A">
      <w:pPr>
        <w:pStyle w:val="Title"/>
      </w:pPr>
    </w:p>
    <w:p w14:paraId="1BA88CBA" w14:textId="77777777" w:rsidR="002A7280" w:rsidRDefault="002A7280" w:rsidP="00C6554A">
      <w:pPr>
        <w:pStyle w:val="Title"/>
      </w:pPr>
    </w:p>
    <w:p w14:paraId="75F8F5C3" w14:textId="22AB2B4A" w:rsidR="00C6554A" w:rsidRDefault="002A7280" w:rsidP="00C6554A">
      <w:pPr>
        <w:pStyle w:val="Title"/>
      </w:pPr>
      <w:r>
        <w:t>Covid Dashboard with future trend projections</w:t>
      </w:r>
    </w:p>
    <w:p w14:paraId="6AF9437C" w14:textId="7A0EF418" w:rsidR="00C6554A" w:rsidRPr="00D5413C" w:rsidRDefault="002A7280" w:rsidP="00C6554A">
      <w:pPr>
        <w:pStyle w:val="Subtitle"/>
      </w:pPr>
      <w:r>
        <w:t>January 2022</w:t>
      </w:r>
    </w:p>
    <w:p w14:paraId="779ED05F" w14:textId="485BB930" w:rsidR="00C6554A" w:rsidRDefault="002A7280" w:rsidP="00C6554A">
      <w:pPr>
        <w:pStyle w:val="ContactInfo"/>
      </w:pPr>
      <w:r>
        <w:t>Tresa Varghese</w:t>
      </w:r>
      <w:r w:rsidR="00C6554A">
        <w:br w:type="page"/>
      </w:r>
    </w:p>
    <w:p w14:paraId="22ACD51C" w14:textId="72AF8F16" w:rsidR="00C6554A" w:rsidRDefault="00B2202A" w:rsidP="00C6554A">
      <w:pPr>
        <w:pStyle w:val="Heading1"/>
      </w:pPr>
      <w:r>
        <w:lastRenderedPageBreak/>
        <w:t>Overview</w:t>
      </w:r>
    </w:p>
    <w:p w14:paraId="40EC9EB2" w14:textId="3EBF876D" w:rsidR="00B2202A" w:rsidRPr="00B2202A" w:rsidRDefault="00B2202A" w:rsidP="00B2202A">
      <w:r w:rsidRPr="00B2202A">
        <w:t>Coronavirus disease (COVID-19) is an infectious disease caused by the SARS-CoV-2 virus.</w:t>
      </w:r>
      <w:r>
        <w:t xml:space="preserve"> </w:t>
      </w:r>
      <w:r w:rsidRPr="00B2202A">
        <w:t>The first known infections from SARS-CoV-2 were discovered in Wuhan, China.</w:t>
      </w:r>
      <w:r w:rsidRPr="00B2202A">
        <w:t xml:space="preserve"> Since then, the virus has spread over multiple companies and evolved into a pandemic. </w:t>
      </w:r>
      <w:r w:rsidRPr="00B2202A">
        <w:t>The economic and social disruption caused by the pandemic is devastating</w:t>
      </w:r>
      <w:r w:rsidRPr="00B2202A">
        <w:t xml:space="preserve">. </w:t>
      </w:r>
      <w:r w:rsidRPr="00B2202A">
        <w:t>Millions of enterprises face an existential threat. Nearly half of the world’s 3.3 billion global workforce are at risk of losing their livelihoods.</w:t>
      </w:r>
    </w:p>
    <w:p w14:paraId="14F88E27" w14:textId="77592A96" w:rsidR="004A6D74" w:rsidRPr="004A6D74" w:rsidRDefault="004A6D74" w:rsidP="004A6D74">
      <w:pPr>
        <w:rPr>
          <w:lang w:val="en-CA"/>
        </w:rPr>
      </w:pPr>
      <w:r w:rsidRPr="004A6D74">
        <w:t>Travel and tours industry is one of the worst hit industries that had a major revenue fall after the outbreak of Covid 19 pandemic. Having a system that can monitor the current situation of Covid around the world provides better control and improve confidence at a time of uncertainty.</w:t>
      </w:r>
      <w:r w:rsidRPr="004A6D74">
        <w:rPr>
          <w:rFonts w:ascii="Lora" w:eastAsia="Times New Roman" w:hAnsi="Lora" w:cs="Times New Roman"/>
          <w:color w:val="000000"/>
          <w:lang w:val="en-CA" w:eastAsia="en-CA"/>
        </w:rPr>
        <w:t xml:space="preserve"> </w:t>
      </w:r>
      <w:r w:rsidRPr="004A6D74">
        <w:rPr>
          <w:lang w:val="en-CA"/>
        </w:rPr>
        <w:t>We are interested in developing the following:</w:t>
      </w:r>
    </w:p>
    <w:p w14:paraId="1E721B47" w14:textId="21D3900B" w:rsidR="004A6D74" w:rsidRPr="004A6D74" w:rsidRDefault="004A6D74" w:rsidP="004A6D74">
      <w:pPr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A </w:t>
      </w:r>
      <w:r w:rsidRPr="004A6D74">
        <w:rPr>
          <w:lang w:val="en-CA"/>
        </w:rPr>
        <w:t xml:space="preserve">machine learning model that can make projections on the </w:t>
      </w:r>
      <w:r>
        <w:rPr>
          <w:lang w:val="en-CA"/>
        </w:rPr>
        <w:t xml:space="preserve">anticipated </w:t>
      </w:r>
      <w:r w:rsidRPr="004A6D74">
        <w:rPr>
          <w:lang w:val="en-CA"/>
        </w:rPr>
        <w:t>number of covid cases</w:t>
      </w:r>
      <w:r>
        <w:rPr>
          <w:lang w:val="en-CA"/>
        </w:rPr>
        <w:t xml:space="preserve"> </w:t>
      </w:r>
      <w:r w:rsidRPr="004A6D74">
        <w:rPr>
          <w:lang w:val="en-CA"/>
        </w:rPr>
        <w:t>for the upcoming 3-month period based on past data and current trends.</w:t>
      </w:r>
    </w:p>
    <w:p w14:paraId="1A8D339C" w14:textId="620F5A1A" w:rsidR="004A6D74" w:rsidRPr="004A6D74" w:rsidRDefault="004A6D74" w:rsidP="004A6D74">
      <w:pPr>
        <w:numPr>
          <w:ilvl w:val="1"/>
          <w:numId w:val="16"/>
        </w:numPr>
        <w:rPr>
          <w:lang w:val="en-CA"/>
        </w:rPr>
      </w:pPr>
      <w:r w:rsidRPr="004A6D74">
        <w:rPr>
          <w:lang w:val="en-CA"/>
        </w:rPr>
        <w:t>Dashboard with different visualizations for analysing the covid related data and projections</w:t>
      </w:r>
      <w:r>
        <w:rPr>
          <w:lang w:val="en-CA"/>
        </w:rPr>
        <w:t xml:space="preserve"> on number of active cases, </w:t>
      </w:r>
      <w:r w:rsidRPr="004A6D74">
        <w:rPr>
          <w:lang w:val="en-CA"/>
        </w:rPr>
        <w:t>hospitalizations,</w:t>
      </w:r>
      <w:r>
        <w:rPr>
          <w:lang w:val="en-CA"/>
        </w:rPr>
        <w:t xml:space="preserve"> recovery rate </w:t>
      </w:r>
      <w:r w:rsidRPr="004A6D74">
        <w:rPr>
          <w:lang w:val="en-CA"/>
        </w:rPr>
        <w:t>and deaths</w:t>
      </w:r>
      <w:r>
        <w:rPr>
          <w:lang w:val="en-CA"/>
        </w:rPr>
        <w:t>.</w:t>
      </w:r>
    </w:p>
    <w:p w14:paraId="49B26DD8" w14:textId="22BF97F8" w:rsidR="004A6D74" w:rsidRDefault="004A6D74" w:rsidP="004A6D74">
      <w:pPr>
        <w:pStyle w:val="Heading1"/>
      </w:pPr>
      <w:r>
        <w:t>Stakeholders</w:t>
      </w:r>
    </w:p>
    <w:p w14:paraId="4DA015F8" w14:textId="536B29D7" w:rsidR="004A6D74" w:rsidRDefault="004A6D74" w:rsidP="004A6D74">
      <w:pPr>
        <w:pStyle w:val="ListBullet"/>
        <w:numPr>
          <w:ilvl w:val="0"/>
          <w:numId w:val="1"/>
        </w:numPr>
      </w:pPr>
      <w:r>
        <w:t>Travel and tourism companies</w:t>
      </w:r>
    </w:p>
    <w:p w14:paraId="51310900" w14:textId="3804EB32" w:rsidR="004A6D74" w:rsidRDefault="004A6D74" w:rsidP="004A6D74">
      <w:pPr>
        <w:pStyle w:val="ListBullet"/>
        <w:numPr>
          <w:ilvl w:val="0"/>
          <w:numId w:val="1"/>
        </w:numPr>
      </w:pPr>
      <w:r>
        <w:t>Airlines</w:t>
      </w:r>
    </w:p>
    <w:p w14:paraId="2FBFB4FB" w14:textId="37DE006F" w:rsidR="004A6D74" w:rsidRDefault="00C4294E" w:rsidP="004A6D74">
      <w:pPr>
        <w:pStyle w:val="ListBullet"/>
        <w:numPr>
          <w:ilvl w:val="0"/>
          <w:numId w:val="1"/>
        </w:numPr>
      </w:pPr>
      <w:r>
        <w:t xml:space="preserve">Consumers who would like to travel </w:t>
      </w:r>
      <w:proofErr w:type="gramStart"/>
      <w:r>
        <w:t>in the midst of</w:t>
      </w:r>
      <w:proofErr w:type="gramEnd"/>
      <w:r>
        <w:t xml:space="preserve"> pandemic in the near future.</w:t>
      </w:r>
    </w:p>
    <w:p w14:paraId="22EB5A01" w14:textId="77777777" w:rsidR="004A6D74" w:rsidRDefault="004A6D74" w:rsidP="004A6D74"/>
    <w:p w14:paraId="4EBD27F3" w14:textId="105FAB97" w:rsidR="004A6D74" w:rsidRDefault="00C4294E" w:rsidP="00C4294E">
      <w:pPr>
        <w:pStyle w:val="Heading1"/>
      </w:pPr>
      <w:r>
        <w:t>Datasets</w:t>
      </w:r>
    </w:p>
    <w:p w14:paraId="4146695E" w14:textId="5C252C36" w:rsidR="00C4294E" w:rsidRDefault="007E4E0C" w:rsidP="00C4294E">
      <w:hyperlink r:id="rId8" w:history="1">
        <w:r w:rsidRPr="006A4005">
          <w:rPr>
            <w:rStyle w:val="Hyperlink"/>
          </w:rPr>
          <w:t>http://www.bccdc.ca/health-info/diseases-conditions/covid-19/data#COVID-19Dashboard</w:t>
        </w:r>
      </w:hyperlink>
    </w:p>
    <w:p w14:paraId="36954613" w14:textId="3E228C21" w:rsidR="007E4E0C" w:rsidRDefault="007E4E0C" w:rsidP="00C4294E">
      <w:hyperlink r:id="rId9" w:history="1">
        <w:r w:rsidRPr="006A4005">
          <w:rPr>
            <w:rStyle w:val="Hyperlink"/>
          </w:rPr>
          <w:t>https://ourworldindata.org/explorers/coronavirus-data-explorer</w:t>
        </w:r>
      </w:hyperlink>
    </w:p>
    <w:p w14:paraId="19DFD365" w14:textId="464327E0" w:rsidR="007E4E0C" w:rsidRDefault="007E4E0C" w:rsidP="00C4294E">
      <w:hyperlink r:id="rId10" w:history="1">
        <w:r w:rsidRPr="006A4005">
          <w:rPr>
            <w:rStyle w:val="Hyperlink"/>
          </w:rPr>
          <w:t>https://github.com/owid/covid-19-data/tree/master/public/data</w:t>
        </w:r>
      </w:hyperlink>
    </w:p>
    <w:p w14:paraId="6A984451" w14:textId="2E129ED2" w:rsidR="007E4E0C" w:rsidRDefault="007E4E0C" w:rsidP="00C4294E">
      <w:hyperlink r:id="rId11" w:history="1">
        <w:r w:rsidRPr="006A4005">
          <w:rPr>
            <w:rStyle w:val="Hyperlink"/>
          </w:rPr>
          <w:t>https://github.com/CSSEGISandData/COVID-19</w:t>
        </w:r>
      </w:hyperlink>
    </w:p>
    <w:p w14:paraId="7EFA986D" w14:textId="372D47D2" w:rsidR="007E4E0C" w:rsidRDefault="007E4E0C" w:rsidP="007E4E0C">
      <w:pPr>
        <w:pStyle w:val="Heading1"/>
      </w:pPr>
      <w:r>
        <w:lastRenderedPageBreak/>
        <w:t>Approach</w:t>
      </w:r>
    </w:p>
    <w:p w14:paraId="52252FB4" w14:textId="533EF608" w:rsidR="007E4E0C" w:rsidRDefault="00980DA7" w:rsidP="00D879BA">
      <w:pPr>
        <w:pStyle w:val="ListParagraph"/>
        <w:numPr>
          <w:ilvl w:val="0"/>
          <w:numId w:val="18"/>
        </w:numPr>
      </w:pPr>
      <w:r>
        <w:t>Create Tableau dashboard that depicts the current trends</w:t>
      </w:r>
    </w:p>
    <w:p w14:paraId="3171728A" w14:textId="5A98B085" w:rsidR="00980DA7" w:rsidRDefault="00980DA7" w:rsidP="00D879BA">
      <w:pPr>
        <w:pStyle w:val="ListParagraph"/>
        <w:numPr>
          <w:ilvl w:val="0"/>
          <w:numId w:val="18"/>
        </w:numPr>
      </w:pPr>
      <w:r>
        <w:t>Create ML model to make anticipated projections based on current trends</w:t>
      </w:r>
    </w:p>
    <w:p w14:paraId="2EB8C2CC" w14:textId="504F4237" w:rsidR="00980DA7" w:rsidRDefault="00980DA7" w:rsidP="00D879BA">
      <w:pPr>
        <w:pStyle w:val="ListParagraph"/>
        <w:numPr>
          <w:ilvl w:val="0"/>
          <w:numId w:val="18"/>
        </w:numPr>
      </w:pPr>
      <w:r>
        <w:t>Make visualizations to depict the predicted projections.</w:t>
      </w:r>
    </w:p>
    <w:p w14:paraId="00549B37" w14:textId="48D32C86" w:rsidR="00DA46EB" w:rsidRDefault="00DA46EB" w:rsidP="00C4294E"/>
    <w:p w14:paraId="7DF4771E" w14:textId="39CAE08F" w:rsidR="00DA46EB" w:rsidRDefault="00DA46EB" w:rsidP="00DA46EB">
      <w:pPr>
        <w:pStyle w:val="Heading1"/>
      </w:pPr>
      <w:r>
        <w:t>Deliverables</w:t>
      </w:r>
    </w:p>
    <w:p w14:paraId="685FFC93" w14:textId="09BFC60A" w:rsidR="00DA46EB" w:rsidRDefault="00DA46EB" w:rsidP="00DA46EB">
      <w:pPr>
        <w:pStyle w:val="ListBullet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notebooks of data cleaning, EDA, preprocessing and modelling, predictions</w:t>
      </w:r>
    </w:p>
    <w:p w14:paraId="1D1D2FDF" w14:textId="1D98A0A4" w:rsidR="00DA46EB" w:rsidRDefault="00DA46EB" w:rsidP="00DA46EB">
      <w:pPr>
        <w:pStyle w:val="ListBullet"/>
        <w:numPr>
          <w:ilvl w:val="0"/>
          <w:numId w:val="1"/>
        </w:numPr>
      </w:pPr>
      <w:r>
        <w:t>Final written report</w:t>
      </w:r>
    </w:p>
    <w:p w14:paraId="03576DF4" w14:textId="68371E78" w:rsidR="00DA46EB" w:rsidRDefault="00DA46EB" w:rsidP="00DA46EB">
      <w:pPr>
        <w:pStyle w:val="ListBullet"/>
        <w:numPr>
          <w:ilvl w:val="0"/>
          <w:numId w:val="1"/>
        </w:numPr>
      </w:pPr>
      <w:r>
        <w:t>Presentation slide deck</w:t>
      </w:r>
    </w:p>
    <w:p w14:paraId="2598C0D4" w14:textId="78F1B519" w:rsidR="00DA46EB" w:rsidRDefault="00DA46EB" w:rsidP="00DA46EB">
      <w:pPr>
        <w:pStyle w:val="ListBullet"/>
        <w:numPr>
          <w:ilvl w:val="0"/>
          <w:numId w:val="1"/>
        </w:numPr>
      </w:pPr>
      <w:r>
        <w:t>Tableau public dashboard</w:t>
      </w:r>
    </w:p>
    <w:p w14:paraId="6BBD6C47" w14:textId="77777777" w:rsidR="00DA46EB" w:rsidRPr="00C4294E" w:rsidRDefault="00DA46EB" w:rsidP="00C4294E"/>
    <w:sectPr w:rsidR="00DA46EB" w:rsidRPr="00C4294E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D5C2" w14:textId="77777777" w:rsidR="00B61EAD" w:rsidRDefault="00B61EAD" w:rsidP="00C6554A">
      <w:pPr>
        <w:spacing w:before="0" w:after="0" w:line="240" w:lineRule="auto"/>
      </w:pPr>
      <w:r>
        <w:separator/>
      </w:r>
    </w:p>
  </w:endnote>
  <w:endnote w:type="continuationSeparator" w:id="0">
    <w:p w14:paraId="209806EE" w14:textId="77777777" w:rsidR="00B61EAD" w:rsidRDefault="00B61EA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962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09F2" w14:textId="77777777" w:rsidR="00B61EAD" w:rsidRDefault="00B61EA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A43DCF" w14:textId="77777777" w:rsidR="00B61EAD" w:rsidRDefault="00B61EA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FB17887"/>
    <w:multiLevelType w:val="multilevel"/>
    <w:tmpl w:val="09C2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80C33"/>
    <w:multiLevelType w:val="hybridMultilevel"/>
    <w:tmpl w:val="502E7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23"/>
    <w:rsid w:val="002554CD"/>
    <w:rsid w:val="00293B83"/>
    <w:rsid w:val="002A7280"/>
    <w:rsid w:val="002B4294"/>
    <w:rsid w:val="00333D0D"/>
    <w:rsid w:val="004A6D74"/>
    <w:rsid w:val="004C049F"/>
    <w:rsid w:val="005000E2"/>
    <w:rsid w:val="00685223"/>
    <w:rsid w:val="006A3CE7"/>
    <w:rsid w:val="007E4E0C"/>
    <w:rsid w:val="00980DA7"/>
    <w:rsid w:val="00B2202A"/>
    <w:rsid w:val="00B61EAD"/>
    <w:rsid w:val="00C4294E"/>
    <w:rsid w:val="00C6554A"/>
    <w:rsid w:val="00D879BA"/>
    <w:rsid w:val="00DA46E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C58E0"/>
  <w15:chartTrackingRefBased/>
  <w15:docId w15:val="{E19E7124-3B65-4147-AB25-C160422C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E4E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8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cdc.ca/health-info/diseases-conditions/covid-19/data#COVID-19Dashboa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SEGISandData/COVID-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wid/covid-19-data/tree/master/public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explorers/coronavirus-data-explor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a\AppData\Local\Microsoft\Office\16.0\DTS\en-US%7bA2BED9BB-408F-4287-BF5A-D5DAED365538%7d\%7bE0DAB673-D9B3-48D1-8284-7081D1663DD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{E0DAB673-D9B3-48D1-8284-7081D1663DDA}tf02835058_win32</Template>
  <TotalTime>28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4</cp:revision>
  <dcterms:created xsi:type="dcterms:W3CDTF">2022-01-07T23:28:00Z</dcterms:created>
  <dcterms:modified xsi:type="dcterms:W3CDTF">2022-01-08T00:02:00Z</dcterms:modified>
</cp:coreProperties>
</file>